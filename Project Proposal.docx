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570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Project Proposal</w:t>
      </w:r>
    </w:p>
    <w:p w14:paraId="09B0ECDB" w14:textId="542FAE7A" w:rsidR="006019C0" w:rsidRDefault="00130C51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 xml:space="preserve">Academic Year </w:t>
      </w:r>
      <w:r w:rsidR="00EA526F">
        <w:rPr>
          <w:rFonts w:ascii="CMBX12" w:hAnsi="CMBX12" w:cs="CMBX12"/>
          <w:sz w:val="34"/>
          <w:szCs w:val="34"/>
          <w:lang w:bidi="ta-IN"/>
        </w:rPr>
        <w:t>2021</w:t>
      </w:r>
    </w:p>
    <w:p w14:paraId="637B4813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</w:p>
    <w:p w14:paraId="0B88FBCA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213023AA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Candidate Details</w:t>
      </w:r>
    </w:p>
    <w:p w14:paraId="4ED4FBD6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0DF5845" w14:textId="77777777" w:rsidR="002E1388" w:rsidRDefault="002E1388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EFF40A5" w14:textId="67ABCB58" w:rsidR="006019C0" w:rsidRDefault="006019C0" w:rsidP="006019C0">
      <w:pPr>
        <w:autoSpaceDE w:val="0"/>
        <w:autoSpaceDN w:val="0"/>
        <w:adjustRightInd w:val="0"/>
      </w:pPr>
      <w:r>
        <w:rPr>
          <w:rFonts w:ascii="CMR10" w:hAnsi="CMR10" w:cs="CMR10"/>
          <w:sz w:val="22"/>
          <w:szCs w:val="22"/>
          <w:lang w:bidi="ta-IN"/>
        </w:rPr>
        <w:t xml:space="preserve">Index No: </w:t>
      </w:r>
      <w:r w:rsidR="00CC4B69" w:rsidRPr="00CC4B69">
        <w:t>1904205</w:t>
      </w:r>
    </w:p>
    <w:p w14:paraId="11ADDFD3" w14:textId="77777777" w:rsidR="002E1388" w:rsidRDefault="002E138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15FC8E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29AF542" w14:textId="5DBFA5F0" w:rsidR="002E1388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of candidate:</w:t>
      </w:r>
    </w:p>
    <w:p w14:paraId="2DC282C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E424761" w14:textId="46A0E1A5" w:rsidR="002E1388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CC4B69">
        <w:rPr>
          <w:rFonts w:ascii="CMR10" w:hAnsi="CMR10" w:cs="CMR10"/>
          <w:sz w:val="22"/>
          <w:szCs w:val="22"/>
          <w:lang w:bidi="ta-IN"/>
        </w:rPr>
        <w:t>E.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  <w:r w:rsidRPr="00CC4B69">
        <w:rPr>
          <w:rFonts w:ascii="CMR10" w:hAnsi="CMR10" w:cs="CMR10"/>
          <w:sz w:val="22"/>
          <w:szCs w:val="22"/>
          <w:lang w:bidi="ta-IN"/>
        </w:rPr>
        <w:t>R.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  <w:r w:rsidRPr="00CC4B69">
        <w:rPr>
          <w:rFonts w:ascii="CMR10" w:hAnsi="CMR10" w:cs="CMR10"/>
          <w:sz w:val="22"/>
          <w:szCs w:val="22"/>
          <w:lang w:bidi="ta-IN"/>
        </w:rPr>
        <w:t>H.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  <w:r w:rsidRPr="00CC4B69">
        <w:rPr>
          <w:rFonts w:ascii="CMR10" w:hAnsi="CMR10" w:cs="CMR10"/>
          <w:sz w:val="22"/>
          <w:szCs w:val="22"/>
          <w:lang w:bidi="ta-IN"/>
        </w:rPr>
        <w:t>U.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  <w:r w:rsidRPr="00CC4B69">
        <w:rPr>
          <w:rFonts w:ascii="CMR10" w:hAnsi="CMR10" w:cs="CMR10"/>
          <w:sz w:val="22"/>
          <w:szCs w:val="22"/>
          <w:lang w:bidi="ta-IN"/>
        </w:rPr>
        <w:t>M.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  <w:r w:rsidRPr="00CC4B69">
        <w:rPr>
          <w:rFonts w:ascii="CMR10" w:hAnsi="CMR10" w:cs="CMR10"/>
          <w:sz w:val="22"/>
          <w:szCs w:val="22"/>
          <w:lang w:bidi="ta-IN"/>
        </w:rPr>
        <w:t>Gunasekara</w:t>
      </w:r>
    </w:p>
    <w:p w14:paraId="6CDD53D5" w14:textId="77777777" w:rsidR="002E1388" w:rsidRDefault="002E138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14652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Address:</w:t>
      </w:r>
    </w:p>
    <w:p w14:paraId="41E98C8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3851FBD" w14:textId="77777777" w:rsidR="00CC4B69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CC4B69">
        <w:rPr>
          <w:rFonts w:ascii="CMR10" w:hAnsi="CMR10" w:cs="CMR10"/>
          <w:sz w:val="22"/>
          <w:szCs w:val="22"/>
          <w:lang w:bidi="ta-IN"/>
        </w:rPr>
        <w:t xml:space="preserve">Near the school, </w:t>
      </w:r>
    </w:p>
    <w:p w14:paraId="70F15F96" w14:textId="77777777" w:rsidR="00CC4B69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CC4B69">
        <w:rPr>
          <w:rFonts w:ascii="CMR10" w:hAnsi="CMR10" w:cs="CMR10"/>
          <w:sz w:val="22"/>
          <w:szCs w:val="22"/>
          <w:lang w:bidi="ta-IN"/>
        </w:rPr>
        <w:t xml:space="preserve">Udamadura, </w:t>
      </w:r>
    </w:p>
    <w:p w14:paraId="2048DB3D" w14:textId="76ECE2DE" w:rsidR="006019C0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CC4B69">
        <w:rPr>
          <w:rFonts w:ascii="CMR10" w:hAnsi="CMR10" w:cs="CMR10"/>
          <w:sz w:val="22"/>
          <w:szCs w:val="22"/>
          <w:lang w:bidi="ta-IN"/>
        </w:rPr>
        <w:t>Nildandahinna</w:t>
      </w:r>
      <w:r>
        <w:rPr>
          <w:rFonts w:ascii="CMR10" w:hAnsi="CMR10" w:cs="CMR10"/>
          <w:sz w:val="22"/>
          <w:szCs w:val="22"/>
          <w:lang w:bidi="ta-IN"/>
        </w:rPr>
        <w:t>.</w:t>
      </w:r>
    </w:p>
    <w:p w14:paraId="39D118FD" w14:textId="77777777" w:rsidR="002E1388" w:rsidRDefault="002E138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AA39B64" w14:textId="77777777" w:rsidR="002E1388" w:rsidRDefault="002E138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60F71C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Contact telephone numbers:</w:t>
      </w:r>
    </w:p>
    <w:p w14:paraId="398D99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EB008C1" w14:textId="5AEE3F9F" w:rsidR="00FD597D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CC4B69">
        <w:rPr>
          <w:rFonts w:ascii="CMR10" w:hAnsi="CMR10" w:cs="CMR10"/>
          <w:sz w:val="22"/>
          <w:szCs w:val="22"/>
          <w:lang w:bidi="ta-IN"/>
        </w:rPr>
        <w:t>0719696828</w:t>
      </w:r>
    </w:p>
    <w:p w14:paraId="324C9EF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07B552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Email:</w:t>
      </w:r>
    </w:p>
    <w:p w14:paraId="567F8B5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BF2EF8F" w14:textId="4BFE4837" w:rsidR="006019C0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CC4B69">
        <w:rPr>
          <w:rFonts w:ascii="CMR10" w:hAnsi="CMR10" w:cs="CMR10"/>
          <w:sz w:val="22"/>
          <w:szCs w:val="22"/>
          <w:lang w:bidi="ta-IN"/>
        </w:rPr>
        <w:t>uthpalag2@gmail.com</w:t>
      </w:r>
    </w:p>
    <w:p w14:paraId="31DD3D6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F898D6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01B0D6" w14:textId="77777777" w:rsidR="00326282" w:rsidRDefault="0032628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E9B91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36F704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33B04F" w14:textId="7FFE766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010759A" w14:textId="3FE6A474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E3FBD2D" w14:textId="01E1D635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FE35983" w14:textId="752551F3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3C5CDAA" w14:textId="466FCC4C" w:rsidR="00CC4B69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9FD5BC5" w14:textId="17B67E71" w:rsidR="00CC4B69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F1D81C7" w14:textId="77777777" w:rsidR="00CC4B69" w:rsidRDefault="00CC4B6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307261B" w14:textId="164E52D5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CC82EE" w14:textId="21C7BE3A" w:rsidR="00D638AC" w:rsidRDefault="00D638A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D981C7" w14:textId="61546670" w:rsidR="00D638AC" w:rsidRDefault="00D638A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DEACAE6" w14:textId="77777777" w:rsidR="00D638AC" w:rsidRDefault="00D638A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FF900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463C4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6827B6E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Supervisor/Advisor Details</w:t>
      </w:r>
    </w:p>
    <w:p w14:paraId="66C6016D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5531A3F7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3150"/>
        <w:gridCol w:w="2815"/>
      </w:tblGrid>
      <w:tr w:rsidR="006019C0" w:rsidRPr="00871A6B" w14:paraId="3F31B335" w14:textId="77777777" w:rsidTr="006865FE">
        <w:tc>
          <w:tcPr>
            <w:tcW w:w="2785" w:type="dxa"/>
          </w:tcPr>
          <w:p w14:paraId="6C6C0DC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0858627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2815" w:type="dxa"/>
          </w:tcPr>
          <w:p w14:paraId="41C6D988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2 (Optional)</w:t>
            </w:r>
          </w:p>
          <w:p w14:paraId="04940FE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6019C0" w:rsidRPr="00871A6B" w14:paraId="10985E4D" w14:textId="77777777" w:rsidTr="006865FE">
        <w:tc>
          <w:tcPr>
            <w:tcW w:w="2785" w:type="dxa"/>
          </w:tcPr>
          <w:p w14:paraId="70B4BFE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Name</w:t>
            </w:r>
          </w:p>
          <w:p w14:paraId="613233D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DFAB65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632D4A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17157785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1B481F" wp14:editId="4E214A1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70485</wp:posOffset>
                      </wp:positionV>
                      <wp:extent cx="1724025" cy="57531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7A18E1" w14:textId="39834AD8" w:rsidR="008B0152" w:rsidRDefault="00C16C03" w:rsidP="006019C0">
                                  <w:r w:rsidRPr="003E22F2">
                                    <w:t>G S M Perera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B48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4pt;margin-top:5.55pt;width:135.7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" filled="f" stroked="f">
                      <v:textbox>
                        <w:txbxContent>
                          <w:p w14:paraId="1B7A18E1" w14:textId="39834AD8" w:rsidR="008B0152" w:rsidRDefault="00C16C03" w:rsidP="006019C0">
                            <w:r w:rsidRPr="003E22F2">
                              <w:t>G S M Perera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2D96E33D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83DDA" wp14:editId="4AA998A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71755</wp:posOffset>
                      </wp:positionV>
                      <wp:extent cx="1752600" cy="575310"/>
                      <wp:effectExtent l="635" t="0" r="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4C07F1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83DDA" id="Text Box 3" o:spid="_x0000_s1027" type="#_x0000_t202" style="position:absolute;margin-left:.85pt;margin-top:5.65pt;width:13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PNuQ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" filled="f" stroked="f">
                      <v:textbox>
                        <w:txbxContent>
                          <w:p w14:paraId="7D4C07F1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45370672" w14:textId="77777777" w:rsidTr="006865FE">
        <w:tc>
          <w:tcPr>
            <w:tcW w:w="2785" w:type="dxa"/>
          </w:tcPr>
          <w:p w14:paraId="406659D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Designation</w:t>
            </w:r>
          </w:p>
          <w:p w14:paraId="3192150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4C3C9729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4B7FEAE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5325CC" wp14:editId="7BDDF41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24130</wp:posOffset>
                      </wp:positionV>
                      <wp:extent cx="1752600" cy="459740"/>
                      <wp:effectExtent l="0" t="1905" r="3810" b="0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7C1BA" w14:textId="00C5443B" w:rsidR="008B0152" w:rsidRDefault="009C694C" w:rsidP="006019C0">
                                  <w:r w:rsidRPr="00452F02">
                                    <w:rPr>
                                      <w:highlight w:val="yellow"/>
                                    </w:rPr>
                                    <w:t>Senior Software Engineer</w:t>
                                  </w:r>
                                  <w:r w:rsidR="008C162A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325CC" id="Text Box 4" o:spid="_x0000_s1028" type="#_x0000_t202" style="position:absolute;margin-left:.85pt;margin-top:1.9pt;width:138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qmuQIAAME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" filled="f" stroked="f">
                      <v:textbox>
                        <w:txbxContent>
                          <w:p w14:paraId="0187C1BA" w14:textId="00C5443B" w:rsidR="008B0152" w:rsidRDefault="009C694C" w:rsidP="006019C0">
                            <w:r w:rsidRPr="00452F02">
                              <w:rPr>
                                <w:highlight w:val="yellow"/>
                              </w:rPr>
                              <w:t>Senior Software Engineer</w:t>
                            </w:r>
                            <w:r w:rsidR="008C162A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0563155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EA5FFE" wp14:editId="16713EF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26670</wp:posOffset>
                      </wp:positionV>
                      <wp:extent cx="1828800" cy="459740"/>
                      <wp:effectExtent l="0" t="4445" r="0" b="254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27BFBF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A5FFE" id="Text Box 5" o:spid="_x0000_s1029" type="#_x0000_t202" style="position:absolute;margin-left:-5.2pt;margin-top:2.1pt;width:2in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Xfuw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" filled="f" stroked="f">
                      <v:textbox>
                        <w:txbxContent>
                          <w:p w14:paraId="6927BFBF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0A9EE371" w14:textId="77777777" w:rsidTr="006865FE">
        <w:tc>
          <w:tcPr>
            <w:tcW w:w="2785" w:type="dxa"/>
          </w:tcPr>
          <w:p w14:paraId="6AFF1AB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Workplace address</w:t>
            </w:r>
          </w:p>
          <w:p w14:paraId="57B05CA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23E071A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7473EEF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8912E0" wp14:editId="52A5D4F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32385</wp:posOffset>
                      </wp:positionV>
                      <wp:extent cx="1760220" cy="459740"/>
                      <wp:effectExtent l="1905" t="2540" r="0" b="4445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19EC46" w14:textId="40968884" w:rsidR="008B0152" w:rsidRDefault="003961DF" w:rsidP="006019C0">
                                  <w:r w:rsidRPr="00452F02">
                                    <w:rPr>
                                      <w:highlight w:val="yellow"/>
                                    </w:rPr>
                                    <w:t>RedBlocks Technologies (pvt)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912E0" id="Text Box 6" o:spid="_x0000_s1030" type="#_x0000_t202" style="position:absolute;margin-left:-.2pt;margin-top:2.55pt;width:138.6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qduQIAAME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" filled="f" stroked="f">
                      <v:textbox>
                        <w:txbxContent>
                          <w:p w14:paraId="1019EC46" w14:textId="40968884" w:rsidR="008B0152" w:rsidRDefault="003961DF" w:rsidP="006019C0">
                            <w:r w:rsidRPr="00452F02">
                              <w:rPr>
                                <w:highlight w:val="yellow"/>
                              </w:rPr>
                              <w:t>RedBlocks Technologies (pvt)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1EA3BD3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E90843" wp14:editId="0CEED31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760220" cy="459740"/>
                      <wp:effectExtent l="635" t="3810" r="1270" b="317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04E0F5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90843" id="Text Box 7" o:spid="_x0000_s1031" type="#_x0000_t202" style="position:absolute;margin-left:-.65pt;margin-top:2.65pt;width:138.6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uMuQIAAME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" filled="f" stroked="f">
                      <v:textbox>
                        <w:txbxContent>
                          <w:p w14:paraId="3E04E0F5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7F502EDA" w14:textId="77777777" w:rsidTr="006865FE">
        <w:tc>
          <w:tcPr>
            <w:tcW w:w="2785" w:type="dxa"/>
          </w:tcPr>
          <w:p w14:paraId="0C880E3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Academic/</w:t>
            </w:r>
          </w:p>
          <w:p w14:paraId="5A96153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professional/</w:t>
            </w:r>
          </w:p>
          <w:p w14:paraId="4AB9CD6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qualifications</w:t>
            </w:r>
          </w:p>
          <w:p w14:paraId="5508E49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and</w:t>
            </w:r>
          </w:p>
          <w:p w14:paraId="51376E3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memberships</w:t>
            </w:r>
          </w:p>
          <w:p w14:paraId="568B441D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37C0DF1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24467C" wp14:editId="27B0E0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40005</wp:posOffset>
                      </wp:positionV>
                      <wp:extent cx="1760220" cy="914400"/>
                      <wp:effectExtent l="1905" t="1905" r="0" b="0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97C49C" w14:textId="45EEA9E6" w:rsidR="008B0152" w:rsidRDefault="000501A3" w:rsidP="006019C0">
                                  <w:r w:rsidRPr="00452F02">
                                    <w:rPr>
                                      <w:highlight w:val="yellow"/>
                                    </w:rPr>
                                    <w:t xml:space="preserve">BIT, </w:t>
                                  </w:r>
                                  <w:r w:rsidR="00484EAE" w:rsidRPr="00452F02">
                                    <w:rPr>
                                      <w:highlight w:val="yellow"/>
                                    </w:rPr>
                                    <w:t>MCTS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4467C" id="Text Box 8" o:spid="_x0000_s1032" type="#_x0000_t202" style="position:absolute;margin-left:-.2pt;margin-top:3.15pt;width:138.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LrtwIAAMA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" filled="f" stroked="f">
                      <v:textbox>
                        <w:txbxContent>
                          <w:p w14:paraId="3F97C49C" w14:textId="45EEA9E6" w:rsidR="008B0152" w:rsidRDefault="000501A3" w:rsidP="006019C0">
                            <w:r w:rsidRPr="00452F02">
                              <w:rPr>
                                <w:highlight w:val="yellow"/>
                              </w:rPr>
                              <w:t xml:space="preserve">BIT, </w:t>
                            </w:r>
                            <w:r w:rsidR="00484EAE" w:rsidRPr="00452F02">
                              <w:rPr>
                                <w:highlight w:val="yellow"/>
                              </w:rPr>
                              <w:t>MCTS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7D3BEF17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B1FB27" wp14:editId="11FCE83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62230</wp:posOffset>
                      </wp:positionV>
                      <wp:extent cx="1760220" cy="911225"/>
                      <wp:effectExtent l="1905" t="0" r="0" b="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6056A4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1FB27" id="Text Box 9" o:spid="_x0000_s1033" type="#_x0000_t202" style="position:absolute;margin-left:.2pt;margin-top:4.9pt;width:138.6pt;height: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5RtQIAAMA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" filled="f" stroked="f">
                      <v:textbox>
                        <w:txbxContent>
                          <w:p w14:paraId="0F6056A4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5F0EEEC5" w14:textId="77777777" w:rsidTr="006865FE">
        <w:tc>
          <w:tcPr>
            <w:tcW w:w="2785" w:type="dxa"/>
          </w:tcPr>
          <w:p w14:paraId="422257C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 experience</w:t>
            </w:r>
          </w:p>
          <w:p w14:paraId="3A8F685B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2AA341D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421228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16367DF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438A6BC7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64CEFC" wp14:editId="6C6566F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38735</wp:posOffset>
                      </wp:positionV>
                      <wp:extent cx="1836420" cy="788670"/>
                      <wp:effectExtent l="0" t="3175" r="381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1D95B" w14:textId="529DC047" w:rsidR="008B0152" w:rsidRDefault="003E22F2" w:rsidP="006019C0">
                                  <w:r>
                                    <w:rPr>
                                      <w:highlight w:val="yellow"/>
                                    </w:rPr>
                                    <w:t>4</w:t>
                                  </w:r>
                                  <w:r w:rsidR="00D27860" w:rsidRPr="00452F02">
                                    <w:rPr>
                                      <w:highlight w:val="yellow"/>
                                    </w:rPr>
                                    <w:t xml:space="preserve"> Years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4CEFC" id="Text Box 10" o:spid="_x0000_s1034" type="#_x0000_t202" style="position:absolute;margin-left:-4.25pt;margin-top:3.05pt;width:144.6pt;height:6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" filled="f" stroked="f">
                      <v:textbox>
                        <w:txbxContent>
                          <w:p w14:paraId="5F41D95B" w14:textId="529DC047" w:rsidR="008B0152" w:rsidRDefault="003E22F2" w:rsidP="006019C0">
                            <w:r>
                              <w:rPr>
                                <w:highlight w:val="yellow"/>
                              </w:rPr>
                              <w:t>4</w:t>
                            </w:r>
                            <w:r w:rsidR="00D27860" w:rsidRPr="00452F02">
                              <w:rPr>
                                <w:highlight w:val="yellow"/>
                              </w:rPr>
                              <w:t xml:space="preserve"> 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30559A58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B441C" wp14:editId="5BE092C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635" t="0" r="1270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801ACF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B441C" id="Text Box 11" o:spid="_x0000_s1035" type="#_x0000_t202" style="position:absolute;margin-left:-5.15pt;margin-top:2.65pt;width:144.6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PSugIAAME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" filled="f" stroked="f">
                      <v:textbox>
                        <w:txbxContent>
                          <w:p w14:paraId="33801ACF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BDF085E" w14:textId="77777777" w:rsidTr="006865FE">
        <w:tc>
          <w:tcPr>
            <w:tcW w:w="2785" w:type="dxa"/>
          </w:tcPr>
          <w:p w14:paraId="5AEADC5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Email:</w:t>
            </w:r>
          </w:p>
          <w:p w14:paraId="7F151C6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  <w:p w14:paraId="67F05B5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0AEDC9A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6AD2E0" wp14:editId="3C52F470">
                      <wp:simplePos x="0" y="0"/>
                      <wp:positionH relativeFrom="column">
                        <wp:posOffset>-38101</wp:posOffset>
                      </wp:positionH>
                      <wp:positionV relativeFrom="paragraph">
                        <wp:posOffset>13970</wp:posOffset>
                      </wp:positionV>
                      <wp:extent cx="2265045" cy="569595"/>
                      <wp:effectExtent l="0" t="0" r="0" b="1905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5045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20AFD1" w14:textId="40BB131E" w:rsidR="008B0152" w:rsidRDefault="004F5F4B" w:rsidP="006019C0">
                                  <w:r w:rsidRPr="00452F02">
                                    <w:rPr>
                                      <w:highlight w:val="yellow"/>
                                    </w:rPr>
                                    <w:t>sandun.eternal@gmail.com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AD2E0" id="Text Box 12" o:spid="_x0000_s1036" type="#_x0000_t202" style="position:absolute;margin-left:-3pt;margin-top:1.1pt;width:178.35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" filled="f" stroked="f">
                      <v:textbox>
                        <w:txbxContent>
                          <w:p w14:paraId="6720AFD1" w14:textId="40BB131E" w:rsidR="008B0152" w:rsidRDefault="004F5F4B" w:rsidP="006019C0">
                            <w:r w:rsidRPr="00452F02">
                              <w:rPr>
                                <w:highlight w:val="yellow"/>
                              </w:rPr>
                              <w:t>sandun.eternal@gmail.com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5F5D5DA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F1930" wp14:editId="367623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1836420" cy="568325"/>
                      <wp:effectExtent l="635" t="0" r="127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4B78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F1930" id="Text Box 13" o:spid="_x0000_s1037" type="#_x0000_t202" style="position:absolute;margin-left:-5.15pt;margin-top:1.15pt;width:144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9GuA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" filled="f" stroked="f">
                      <v:textbox>
                        <w:txbxContent>
                          <w:p w14:paraId="38F4B78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4E7662B" w14:textId="77777777" w:rsidTr="006865FE">
        <w:tc>
          <w:tcPr>
            <w:tcW w:w="2785" w:type="dxa"/>
          </w:tcPr>
          <w:p w14:paraId="5650CE2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Phone number/s</w:t>
            </w:r>
          </w:p>
          <w:p w14:paraId="7502478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37EBBD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FF9112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7112F9B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34104A" wp14:editId="0161DB4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81280</wp:posOffset>
                      </wp:positionV>
                      <wp:extent cx="1851660" cy="569595"/>
                      <wp:effectExtent l="0" t="0" r="0" b="444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098C9" w14:textId="51E9DA92" w:rsidR="008B0152" w:rsidRDefault="002D2015" w:rsidP="006019C0">
                                  <w:r w:rsidRPr="00452F02">
                                    <w:rPr>
                                      <w:highlight w:val="yellow"/>
                                    </w:rPr>
                                    <w:t>0770249809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4104A" id="Text Box 15" o:spid="_x0000_s1038" type="#_x0000_t202" style="position:absolute;margin-left:-2.9pt;margin-top:6.4pt;width:145.8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" filled="f" stroked="f">
                      <v:textbox>
                        <w:txbxContent>
                          <w:p w14:paraId="2AF098C9" w14:textId="51E9DA92" w:rsidR="008B0152" w:rsidRDefault="002D2015" w:rsidP="006019C0">
                            <w:r w:rsidRPr="00452F02">
                              <w:rPr>
                                <w:highlight w:val="yellow"/>
                              </w:rPr>
                              <w:t>0770249809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MR6" w:hAnsi="CMR6" w:cs="CMR6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24DD2D" wp14:editId="7B45C04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70485</wp:posOffset>
                      </wp:positionV>
                      <wp:extent cx="1859280" cy="229870"/>
                      <wp:effectExtent l="0" t="0" r="0" b="2540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B9909E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4DD2D" id="Text Box 14" o:spid="_x0000_s1039" type="#_x0000_t202" style="position:absolute;margin-left:-5pt;margin-top:5.55pt;width:146.4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A4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" filled="f" stroked="f">
                      <v:textbox>
                        <w:txbxContent>
                          <w:p w14:paraId="17B9909E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00032D2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EEE463" wp14:editId="10BC71D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1851660" cy="569595"/>
                      <wp:effectExtent l="635" t="0" r="0" b="444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484BCD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EE463" id="Text Box 16" o:spid="_x0000_s1040" type="#_x0000_t202" style="position:absolute;margin-left:-5.15pt;margin-top:5.65pt;width:145.8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" filled="f" stroked="f">
                      <v:textbox>
                        <w:txbxContent>
                          <w:p w14:paraId="6E484BCD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4739E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2385B9D0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5C361CB1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22F7965F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F507110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1C0E2F48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6738A709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36CE1D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3216362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32EE4B64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7ACF1C49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767D0F02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36B5AE8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72F5FD35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61FFDDFA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2FF3A640" w14:textId="77777777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313DA457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24D67533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Project Details</w:t>
      </w:r>
    </w:p>
    <w:p w14:paraId="525AE5F7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043516A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Title of Project:</w:t>
      </w:r>
    </w:p>
    <w:p w14:paraId="03B33AB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206A5A" w14:textId="36BC3509" w:rsidR="006019C0" w:rsidRDefault="00BE54D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Purchase</w:t>
      </w:r>
      <w:r w:rsidR="00CC4B69">
        <w:rPr>
          <w:rFonts w:ascii="CMR10" w:hAnsi="CMR10" w:cs="CMR10"/>
          <w:sz w:val="22"/>
          <w:szCs w:val="22"/>
          <w:lang w:bidi="ta-IN"/>
        </w:rPr>
        <w:t xml:space="preserve">, Production </w:t>
      </w:r>
      <w:r w:rsidR="0086080B">
        <w:rPr>
          <w:rFonts w:ascii="CMR10" w:hAnsi="CMR10" w:cs="CMR10"/>
          <w:sz w:val="22"/>
          <w:szCs w:val="22"/>
          <w:lang w:bidi="ta-IN"/>
        </w:rPr>
        <w:t xml:space="preserve">and </w:t>
      </w:r>
      <w:r w:rsidR="00CC4B69">
        <w:rPr>
          <w:rFonts w:ascii="CMR10" w:hAnsi="CMR10" w:cs="CMR10"/>
          <w:sz w:val="22"/>
          <w:szCs w:val="22"/>
          <w:lang w:bidi="ta-IN"/>
        </w:rPr>
        <w:t xml:space="preserve">Sales </w:t>
      </w:r>
      <w:r w:rsidR="003D3116">
        <w:rPr>
          <w:rFonts w:ascii="CMR10" w:hAnsi="CMR10" w:cs="CMR10"/>
          <w:sz w:val="22"/>
          <w:szCs w:val="22"/>
          <w:lang w:bidi="ta-IN"/>
        </w:rPr>
        <w:t>Management System for</w:t>
      </w:r>
      <w:r w:rsidR="0086080B">
        <w:rPr>
          <w:rFonts w:ascii="CMR10" w:hAnsi="CMR10" w:cs="CMR10"/>
          <w:sz w:val="22"/>
          <w:szCs w:val="22"/>
          <w:lang w:bidi="ta-IN"/>
        </w:rPr>
        <w:t xml:space="preserve"> </w:t>
      </w:r>
      <w:r w:rsidR="00C7380E">
        <w:rPr>
          <w:rFonts w:ascii="CMR10" w:hAnsi="CMR10" w:cs="CMR10"/>
          <w:sz w:val="22"/>
          <w:szCs w:val="22"/>
          <w:lang w:bidi="ta-IN"/>
        </w:rPr>
        <w:t>Ceyalac (Pvt) Ltd.</w:t>
      </w:r>
    </w:p>
    <w:p w14:paraId="7F9CCDBE" w14:textId="77777777" w:rsidR="005D003F" w:rsidRDefault="005D003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8DE41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773255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If Repeat Student </w:t>
      </w:r>
    </w:p>
    <w:p w14:paraId="676C20D1" w14:textId="1E4E5DD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 xml:space="preserve">Number of Attempt(s): </w:t>
      </w:r>
      <w:r w:rsidR="00A061AD">
        <w:rPr>
          <w:rFonts w:ascii="CMR10" w:hAnsi="CMR10" w:cs="CMR10"/>
          <w:sz w:val="22"/>
          <w:szCs w:val="22"/>
          <w:lang w:bidi="ta-IN"/>
        </w:rPr>
        <w:t>1</w:t>
      </w:r>
    </w:p>
    <w:p w14:paraId="3A33E431" w14:textId="77777777" w:rsidR="008B0152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73C605B6" w14:textId="445FA963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  <w:r w:rsidR="006019C0">
        <w:rPr>
          <w:rFonts w:ascii="CMR10" w:hAnsi="CMR10" w:cs="CMR10"/>
          <w:sz w:val="22"/>
          <w:szCs w:val="22"/>
          <w:lang w:bidi="ta-IN"/>
        </w:rPr>
        <w:t>Prev</w:t>
      </w:r>
      <w:r w:rsidR="007555F8">
        <w:rPr>
          <w:rFonts w:ascii="CMR10" w:hAnsi="CMR10" w:cs="CMR10"/>
          <w:sz w:val="22"/>
          <w:szCs w:val="22"/>
          <w:lang w:bidi="ta-IN"/>
        </w:rPr>
        <w:t xml:space="preserve">ious Decision: </w:t>
      </w:r>
      <w:r w:rsidR="006019C0">
        <w:rPr>
          <w:rFonts w:ascii="CMR10" w:hAnsi="CMR10" w:cs="CMR10"/>
          <w:sz w:val="22"/>
          <w:szCs w:val="22"/>
          <w:lang w:bidi="ta-IN"/>
        </w:rPr>
        <w:t xml:space="preserve"> </w:t>
      </w:r>
      <w:r w:rsidR="00435D52">
        <w:rPr>
          <w:rFonts w:ascii="CMR10" w:hAnsi="CMR10" w:cs="CMR10"/>
          <w:sz w:val="22"/>
          <w:szCs w:val="22"/>
          <w:lang w:bidi="ta-IN"/>
        </w:rPr>
        <w:t xml:space="preserve"> </w:t>
      </w:r>
      <w:r w:rsidR="00DA4C96">
        <w:rPr>
          <w:rFonts w:ascii="CMR10" w:hAnsi="CMR10" w:cs="CMR10"/>
          <w:sz w:val="22"/>
          <w:szCs w:val="22"/>
          <w:lang w:bidi="ta-IN"/>
        </w:rPr>
        <w:t xml:space="preserve"> </w:t>
      </w:r>
      <w:r w:rsidR="00F81FA7" w:rsidRPr="00DA4C96">
        <w:rPr>
          <w:rFonts w:ascii="CMR10" w:hAnsi="CMR10" w:cs="CMR10"/>
          <w:sz w:val="16"/>
          <w:szCs w:val="16"/>
        </w:rPr>
        <w:object w:dxaOrig="225" w:dyaOrig="225" w14:anchorId="28676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0.3pt;height:20.05pt" o:ole="">
            <v:imagedata r:id="rId11" o:title=""/>
          </v:shape>
          <w:control r:id="rId12" w:name="OptionButton1" w:shapeid="_x0000_i1029"/>
        </w:object>
      </w:r>
      <w:r w:rsidR="006019C0">
        <w:rPr>
          <w:rFonts w:ascii="CMR10" w:hAnsi="CMR10" w:cs="CMR10"/>
          <w:sz w:val="22"/>
          <w:szCs w:val="22"/>
          <w:lang w:bidi="ta-IN"/>
        </w:rPr>
        <w:t xml:space="preserve">                                    </w:t>
      </w:r>
      <w:r>
        <w:rPr>
          <w:rFonts w:ascii="CMR10" w:hAnsi="CMR10" w:cs="CMR10"/>
          <w:sz w:val="22"/>
          <w:szCs w:val="22"/>
          <w:lang w:bidi="ta-IN"/>
        </w:rPr>
        <w:t xml:space="preserve">        </w:t>
      </w:r>
    </w:p>
    <w:p w14:paraId="0ED61620" w14:textId="5DD2E19A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  <w:t xml:space="preserve">            </w:t>
      </w:r>
      <w:r w:rsidR="00F81FA7">
        <w:rPr>
          <w:rFonts w:ascii="CMR10" w:hAnsi="CMR10" w:cs="CMR10"/>
          <w:sz w:val="16"/>
          <w:szCs w:val="16"/>
        </w:rPr>
        <w:object w:dxaOrig="225" w:dyaOrig="225" w14:anchorId="21D5D9DC">
          <v:shape id="_x0000_i1031" type="#_x0000_t75" style="width:108.35pt;height:17.8pt" o:ole="">
            <v:imagedata r:id="rId13" o:title=""/>
          </v:shape>
          <w:control r:id="rId14" w:name="OptionButton2" w:shapeid="_x0000_i1031"/>
        </w:object>
      </w:r>
    </w:p>
    <w:p w14:paraId="2CAB26D9" w14:textId="663EB4B2" w:rsidR="006019C0" w:rsidRPr="004E05F3" w:rsidRDefault="006019C0" w:rsidP="004E05F3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Earlier Project Title:</w:t>
      </w:r>
    </w:p>
    <w:p w14:paraId="3CFE30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7EA86CC8" w14:textId="77777777" w:rsidR="00FB0425" w:rsidRDefault="00FB0425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622FB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7CC56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and address of client:</w:t>
      </w:r>
    </w:p>
    <w:p w14:paraId="3525AEE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813B92" w14:textId="66D58D54" w:rsidR="00D638AC" w:rsidRDefault="00F714D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CEYALAC Marketing,</w:t>
      </w:r>
    </w:p>
    <w:p w14:paraId="1B7807F2" w14:textId="5580256D" w:rsidR="00F714DD" w:rsidRDefault="00F714D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Ingiriya road,</w:t>
      </w:r>
    </w:p>
    <w:p w14:paraId="299BB51F" w14:textId="2254D237" w:rsidR="00F714DD" w:rsidRDefault="00F714D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Arukwaththa,</w:t>
      </w:r>
    </w:p>
    <w:p w14:paraId="3028A529" w14:textId="2B1143ED" w:rsidR="00F714DD" w:rsidRDefault="00F714D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Padukka.</w:t>
      </w:r>
    </w:p>
    <w:p w14:paraId="59A7476F" w14:textId="77777777" w:rsidR="002E1388" w:rsidRDefault="002E138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32F0B0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Motivation for project:</w:t>
      </w:r>
    </w:p>
    <w:p w14:paraId="5EC6FF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5CDE151" w14:textId="4B0C3B87" w:rsidR="00C869E5" w:rsidRDefault="00BB3134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>
        <w:rPr>
          <w:rFonts w:cs="Iskoola Pota"/>
          <w:sz w:val="22"/>
          <w:szCs w:val="22"/>
          <w:lang w:bidi="si-LK"/>
        </w:rPr>
        <w:t xml:space="preserve">They have manual </w:t>
      </w:r>
      <w:r w:rsidR="00B71B92">
        <w:rPr>
          <w:rFonts w:cs="Iskoola Pota"/>
          <w:sz w:val="22"/>
          <w:szCs w:val="22"/>
          <w:lang w:bidi="si-LK"/>
        </w:rPr>
        <w:t>paper-based</w:t>
      </w:r>
      <w:r>
        <w:rPr>
          <w:rFonts w:cs="Iskoola Pota"/>
          <w:sz w:val="22"/>
          <w:szCs w:val="22"/>
          <w:lang w:bidi="si-LK"/>
        </w:rPr>
        <w:t xml:space="preserve"> system for manage </w:t>
      </w:r>
      <w:r w:rsidR="00DA22E0">
        <w:rPr>
          <w:rFonts w:cs="Iskoola Pota"/>
          <w:sz w:val="22"/>
          <w:szCs w:val="22"/>
          <w:lang w:bidi="si-LK"/>
        </w:rPr>
        <w:t>sales</w:t>
      </w:r>
      <w:r w:rsidR="009E28D1">
        <w:rPr>
          <w:rFonts w:cs="Iskoola Pota"/>
          <w:sz w:val="22"/>
          <w:szCs w:val="22"/>
          <w:lang w:bidi="si-LK"/>
        </w:rPr>
        <w:t xml:space="preserve">, </w:t>
      </w:r>
      <w:r w:rsidR="004A1CB6">
        <w:rPr>
          <w:rFonts w:ascii="CMR10" w:hAnsi="CMR10" w:cs="CMR10"/>
          <w:sz w:val="22"/>
          <w:szCs w:val="22"/>
          <w:lang w:bidi="ta-IN"/>
        </w:rPr>
        <w:t>production</w:t>
      </w:r>
      <w:r w:rsidR="00DA22E0">
        <w:rPr>
          <w:rFonts w:cs="Iskoola Pota"/>
          <w:sz w:val="22"/>
          <w:szCs w:val="22"/>
          <w:lang w:bidi="si-LK"/>
        </w:rPr>
        <w:t>, purchase</w:t>
      </w:r>
      <w:r>
        <w:rPr>
          <w:rFonts w:cs="Iskoola Pota"/>
          <w:sz w:val="22"/>
          <w:szCs w:val="22"/>
          <w:lang w:bidi="si-LK"/>
        </w:rPr>
        <w:t xml:space="preserve"> and </w:t>
      </w:r>
      <w:r w:rsidR="00DA22E0">
        <w:rPr>
          <w:rFonts w:cs="Iskoola Pota"/>
          <w:sz w:val="22"/>
          <w:szCs w:val="22"/>
          <w:lang w:bidi="si-LK"/>
        </w:rPr>
        <w:t>inventory</w:t>
      </w:r>
      <w:r>
        <w:rPr>
          <w:rFonts w:cs="Iskoola Pota"/>
          <w:sz w:val="22"/>
          <w:szCs w:val="22"/>
          <w:lang w:bidi="si-LK"/>
        </w:rPr>
        <w:t>.</w:t>
      </w:r>
      <w:r w:rsidR="00C75218">
        <w:rPr>
          <w:rFonts w:cs="Iskoola Pota"/>
          <w:sz w:val="22"/>
          <w:szCs w:val="22"/>
          <w:lang w:bidi="si-LK"/>
        </w:rPr>
        <w:t xml:space="preserve"> So,</w:t>
      </w:r>
      <w:r>
        <w:rPr>
          <w:rFonts w:cs="Iskoola Pota"/>
          <w:sz w:val="22"/>
          <w:szCs w:val="22"/>
          <w:lang w:bidi="si-LK"/>
        </w:rPr>
        <w:t xml:space="preserve"> </w:t>
      </w:r>
      <w:r w:rsidR="00DA22E0">
        <w:rPr>
          <w:rFonts w:cs="Iskoola Pota"/>
          <w:sz w:val="22"/>
          <w:szCs w:val="22"/>
          <w:lang w:bidi="si-LK"/>
        </w:rPr>
        <w:t>employees</w:t>
      </w:r>
      <w:r w:rsidR="00C75218">
        <w:rPr>
          <w:rFonts w:cs="Iskoola Pota"/>
          <w:sz w:val="22"/>
          <w:szCs w:val="22"/>
          <w:lang w:bidi="si-LK"/>
        </w:rPr>
        <w:t xml:space="preserve"> have to </w:t>
      </w:r>
      <w:r w:rsidR="00B67A35">
        <w:rPr>
          <w:rFonts w:cs="Iskoola Pota"/>
          <w:sz w:val="22"/>
          <w:szCs w:val="22"/>
          <w:lang w:bidi="si-LK"/>
        </w:rPr>
        <w:t>doing lot of manual works</w:t>
      </w:r>
      <w:r w:rsidR="00C75218">
        <w:rPr>
          <w:rFonts w:cs="Iskoola Pota"/>
          <w:sz w:val="22"/>
          <w:szCs w:val="22"/>
          <w:lang w:bidi="si-LK"/>
        </w:rPr>
        <w:t>. Then it is very time consumed process.</w:t>
      </w:r>
    </w:p>
    <w:p w14:paraId="4CA1D9F5" w14:textId="2F5489E1" w:rsidR="001812FE" w:rsidRDefault="001812FE" w:rsidP="001812F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>
        <w:rPr>
          <w:rFonts w:cs="Iskoola Pota"/>
          <w:sz w:val="22"/>
          <w:szCs w:val="22"/>
          <w:lang w:bidi="si-LK"/>
        </w:rPr>
        <w:t>Difficult to get how many items are needed to purchase when using the current manual system.</w:t>
      </w:r>
    </w:p>
    <w:p w14:paraId="0FB1B150" w14:textId="77777777" w:rsidR="00FC415A" w:rsidRDefault="00FC415A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 w:rsidRPr="00FC415A">
        <w:rPr>
          <w:rFonts w:cs="Iskoola Pota"/>
          <w:sz w:val="22"/>
          <w:szCs w:val="22"/>
          <w:lang w:bidi="si-LK"/>
        </w:rPr>
        <w:t>Harder to determine how many products are needed to produce when using the current manual system.</w:t>
      </w:r>
    </w:p>
    <w:p w14:paraId="2649BC11" w14:textId="06B2AD5E" w:rsidR="00C75218" w:rsidRDefault="00B67A35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 w:rsidRPr="00B67A35">
        <w:rPr>
          <w:rFonts w:cs="Iskoola Pota"/>
          <w:sz w:val="22"/>
          <w:szCs w:val="22"/>
          <w:lang w:bidi="si-LK"/>
        </w:rPr>
        <w:t xml:space="preserve">When the </w:t>
      </w:r>
      <w:r w:rsidR="00DA22E0">
        <w:rPr>
          <w:rFonts w:cs="Iskoola Pota"/>
          <w:sz w:val="22"/>
          <w:szCs w:val="22"/>
          <w:lang w:bidi="si-LK"/>
        </w:rPr>
        <w:t>owner</w:t>
      </w:r>
      <w:r w:rsidRPr="00B67A35">
        <w:rPr>
          <w:rFonts w:cs="Iskoola Pota"/>
          <w:sz w:val="22"/>
          <w:szCs w:val="22"/>
          <w:lang w:bidi="si-LK"/>
        </w:rPr>
        <w:t xml:space="preserve"> wants a report, the current system is unable to give it timely. Because of the above paper-based manual system.</w:t>
      </w:r>
    </w:p>
    <w:p w14:paraId="51A2BB1B" w14:textId="3316D30E" w:rsidR="001812FE" w:rsidRPr="001812FE" w:rsidRDefault="001812FE" w:rsidP="001812F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>
        <w:rPr>
          <w:rFonts w:cs="Iskoola Pota"/>
          <w:sz w:val="22"/>
          <w:szCs w:val="22"/>
          <w:lang w:bidi="si-LK"/>
        </w:rPr>
        <w:t>Current manual system does not have proper analysis of demand and item requirements.</w:t>
      </w:r>
    </w:p>
    <w:p w14:paraId="75C09145" w14:textId="203BAFE5" w:rsidR="00B33241" w:rsidRDefault="00394CC6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 w:rsidRPr="00394CC6">
        <w:rPr>
          <w:rFonts w:cs="Iskoola Pota"/>
          <w:sz w:val="22"/>
          <w:szCs w:val="22"/>
          <w:lang w:bidi="si-LK"/>
        </w:rPr>
        <w:t xml:space="preserve">Another problem with the manual system is calculating </w:t>
      </w:r>
      <w:r w:rsidR="00DA22E0">
        <w:rPr>
          <w:rFonts w:cs="Iskoola Pota"/>
          <w:sz w:val="22"/>
          <w:szCs w:val="22"/>
          <w:lang w:bidi="si-LK"/>
        </w:rPr>
        <w:t>total bill amount</w:t>
      </w:r>
      <w:r w:rsidRPr="00394CC6">
        <w:rPr>
          <w:rFonts w:cs="Iskoola Pota"/>
          <w:sz w:val="22"/>
          <w:szCs w:val="22"/>
          <w:lang w:bidi="si-LK"/>
        </w:rPr>
        <w:t xml:space="preserve">. </w:t>
      </w:r>
    </w:p>
    <w:p w14:paraId="760DCD03" w14:textId="77777777" w:rsidR="00D711AF" w:rsidRDefault="00D711A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A7EE57A" w14:textId="77777777" w:rsidR="00D711AF" w:rsidRDefault="00D711A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A92438" w14:textId="081838E3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44B2153" w14:textId="74F48F1F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5238D00" w14:textId="125A18A5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5702724" w14:textId="21E41DB2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53F14F" w14:textId="72BD95BB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E26136D" w14:textId="65D7278E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A15526C" w14:textId="77777777" w:rsidR="00D638AC" w:rsidRDefault="00D638A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B5734C" w14:textId="4F78F022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A13AEA" w14:textId="4A9923FB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00631FE" w14:textId="5DE54026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EDAD349" w14:textId="77777777" w:rsidR="001812FE" w:rsidRDefault="001812F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CDF4288" w14:textId="77777777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39778C" w14:textId="77777777" w:rsidR="002C651C" w:rsidRDefault="002C651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7DCCEB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Objectives and scope of proposed project:</w:t>
      </w:r>
    </w:p>
    <w:p w14:paraId="4CF2EE9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BBE8C9D" w14:textId="633B25F7" w:rsidR="008819CD" w:rsidRP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 xml:space="preserve">Managing </w:t>
      </w:r>
      <w:r w:rsidR="00F43399">
        <w:rPr>
          <w:rFonts w:ascii="CMR10" w:hAnsi="CMR10" w:cs="CMR10"/>
          <w:sz w:val="22"/>
          <w:szCs w:val="22"/>
          <w:lang w:bidi="ta-IN"/>
        </w:rPr>
        <w:t>items data efficiently and up to date</w:t>
      </w:r>
    </w:p>
    <w:p w14:paraId="58256D5A" w14:textId="1F8D7069" w:rsidR="008819CD" w:rsidRPr="00EC65FA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EC65FA">
        <w:rPr>
          <w:rFonts w:ascii="CMR10" w:hAnsi="CMR10" w:cs="CMR10"/>
          <w:sz w:val="22"/>
          <w:szCs w:val="22"/>
          <w:lang w:bidi="ta-IN"/>
        </w:rPr>
        <w:t xml:space="preserve">Managing </w:t>
      </w:r>
      <w:r w:rsidR="002C5DC7" w:rsidRPr="00EC65FA">
        <w:rPr>
          <w:rFonts w:ascii="CMR10" w:hAnsi="CMR10" w:cs="CMR10"/>
          <w:sz w:val="22"/>
          <w:szCs w:val="22"/>
          <w:lang w:bidi="ta-IN"/>
        </w:rPr>
        <w:t>clients’</w:t>
      </w:r>
      <w:r w:rsidRPr="00EC65FA">
        <w:rPr>
          <w:rFonts w:ascii="CMR10" w:hAnsi="CMR10" w:cs="CMR10"/>
          <w:sz w:val="22"/>
          <w:szCs w:val="22"/>
          <w:lang w:bidi="ta-IN"/>
        </w:rPr>
        <w:t xml:space="preserve"> data</w:t>
      </w:r>
    </w:p>
    <w:p w14:paraId="1C2D784C" w14:textId="5D9B3F2B" w:rsidR="002C5DC7" w:rsidRPr="00FC415A" w:rsidRDefault="00F43399" w:rsidP="00FC41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EC65FA">
        <w:rPr>
          <w:rFonts w:ascii="CMR10" w:hAnsi="CMR10" w:cs="CMR10"/>
          <w:sz w:val="22"/>
          <w:szCs w:val="22"/>
          <w:lang w:bidi="ta-IN"/>
        </w:rPr>
        <w:t>Managing supplier</w:t>
      </w:r>
      <w:r w:rsidR="007A14C2" w:rsidRPr="00EC65FA">
        <w:rPr>
          <w:rFonts w:ascii="CMR10" w:hAnsi="CMR10" w:cs="CMR10"/>
          <w:sz w:val="22"/>
          <w:szCs w:val="22"/>
          <w:lang w:bidi="ta-IN"/>
        </w:rPr>
        <w:t>s</w:t>
      </w:r>
      <w:r w:rsidRPr="00EC65FA">
        <w:rPr>
          <w:rFonts w:ascii="CMR10" w:hAnsi="CMR10" w:cs="CMR10"/>
          <w:sz w:val="22"/>
          <w:szCs w:val="22"/>
          <w:lang w:bidi="ta-IN"/>
        </w:rPr>
        <w:t>’</w:t>
      </w:r>
      <w:r w:rsidRPr="008819CD">
        <w:rPr>
          <w:rFonts w:ascii="CMR10" w:hAnsi="CMR10" w:cs="CMR10"/>
          <w:sz w:val="22"/>
          <w:szCs w:val="22"/>
          <w:lang w:bidi="ta-IN"/>
        </w:rPr>
        <w:t xml:space="preserve"> data</w:t>
      </w:r>
      <w:r w:rsidR="002C5DC7" w:rsidRPr="00FC415A">
        <w:rPr>
          <w:rFonts w:ascii="CMR10" w:hAnsi="CMR10" w:cs="CMR10"/>
          <w:sz w:val="22"/>
          <w:szCs w:val="22"/>
          <w:lang w:bidi="ta-IN"/>
        </w:rPr>
        <w:t>.</w:t>
      </w:r>
    </w:p>
    <w:p w14:paraId="33313559" w14:textId="73D2988A" w:rsidR="002C5DC7" w:rsidRPr="002C5DC7" w:rsidRDefault="002C5DC7" w:rsidP="002C5DC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>Minimizing manual works and paper usage</w:t>
      </w:r>
    </w:p>
    <w:p w14:paraId="2EE0FB86" w14:textId="4688B84D" w:rsid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>Managing s</w:t>
      </w:r>
      <w:r w:rsidR="007A14C2">
        <w:rPr>
          <w:rFonts w:ascii="CMR10" w:hAnsi="CMR10" w:cs="CMR10"/>
          <w:sz w:val="22"/>
          <w:szCs w:val="22"/>
          <w:lang w:bidi="ta-IN"/>
        </w:rPr>
        <w:t>ales’ and purchases’ data meanwhile managing inventory.</w:t>
      </w:r>
    </w:p>
    <w:p w14:paraId="061348A1" w14:textId="7D69A1EC" w:rsidR="00FC415A" w:rsidRPr="00FC415A" w:rsidRDefault="00FC415A" w:rsidP="00FC41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Managing production.</w:t>
      </w:r>
    </w:p>
    <w:p w14:paraId="0581F2F3" w14:textId="3961F116" w:rsidR="008819CD" w:rsidRPr="008819CD" w:rsidRDefault="008055FA" w:rsidP="008055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Managing all payments.</w:t>
      </w:r>
    </w:p>
    <w:p w14:paraId="22BE121C" w14:textId="1B1F04D5" w:rsidR="00157B4E" w:rsidRPr="004940AF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>Generating reports efficiently, timeliness and accuratel</w:t>
      </w:r>
      <w:r w:rsidR="00FC415A">
        <w:rPr>
          <w:rFonts w:ascii="CMR10" w:hAnsi="CMR10" w:cs="CMR10"/>
          <w:sz w:val="22"/>
          <w:szCs w:val="22"/>
          <w:lang w:bidi="ta-IN"/>
        </w:rPr>
        <w:t>y.</w:t>
      </w:r>
    </w:p>
    <w:p w14:paraId="5A23CFF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AEDDF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Critical functionalities for project:</w:t>
      </w:r>
    </w:p>
    <w:p w14:paraId="02B4F6A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B59E8E" w14:textId="2C5A9893" w:rsidR="00947F37" w:rsidRDefault="002C5DC7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Client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</w:t>
      </w:r>
      <w:r w:rsidR="00947F37"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28039D11" w14:textId="5266F99D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Supplier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2DAD58D6" w14:textId="107A2092" w:rsidR="00AD5725" w:rsidRDefault="00A06B38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Material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63377E3B" w14:textId="0830C77E" w:rsidR="00A06B38" w:rsidRPr="00AD5725" w:rsidRDefault="00A06B38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Product management</w:t>
      </w:r>
    </w:p>
    <w:p w14:paraId="6E35E467" w14:textId="236CA850" w:rsid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Sales </w:t>
      </w:r>
      <w:r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1A81CB46" w14:textId="0BD9BB3E" w:rsidR="00650DF3" w:rsidRPr="00650DF3" w:rsidRDefault="00650DF3" w:rsidP="00650DF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Production </w:t>
      </w:r>
      <w:r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24883B61" w14:textId="5DD067A4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Purchase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195ACABD" w14:textId="7FF49E60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Disposal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1C58421F" w14:textId="16F27E43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Purchase order </w:t>
      </w:r>
      <w:r w:rsidR="00AD5725"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7BC4906D" w14:textId="5357275C" w:rsidR="00A0336B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Report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4914A7AA" w14:textId="77777777" w:rsidR="002C5DC7" w:rsidRPr="00AD5725" w:rsidRDefault="002C5DC7" w:rsidP="002C5DC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Client payment</w:t>
      </w:r>
      <w:r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518DD441" w14:textId="14483EC7" w:rsidR="002C5DC7" w:rsidRDefault="002C5DC7" w:rsidP="002C5DC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Supplier payment</w:t>
      </w:r>
      <w:r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  <w:r>
        <w:rPr>
          <w:rFonts w:ascii="CMR10" w:hAnsi="CMR10" w:cs="CMR10"/>
          <w:sz w:val="22"/>
          <w:szCs w:val="22"/>
          <w:lang w:bidi="ta-IN"/>
        </w:rPr>
        <w:t>.</w:t>
      </w:r>
    </w:p>
    <w:p w14:paraId="329D0241" w14:textId="27C53A5E" w:rsidR="00EE0615" w:rsidRDefault="00EE0615" w:rsidP="002C5DC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Vehicle</w:t>
      </w:r>
    </w:p>
    <w:p w14:paraId="545CDE65" w14:textId="2EF2D967" w:rsidR="00EE0615" w:rsidRDefault="00EE0615" w:rsidP="002C5DC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Route</w:t>
      </w:r>
    </w:p>
    <w:p w14:paraId="358B22C1" w14:textId="0EBE5085" w:rsidR="002F1CFC" w:rsidRPr="002C5DC7" w:rsidRDefault="002F1CFC" w:rsidP="002C5DC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Route Vehicle Assign</w:t>
      </w:r>
    </w:p>
    <w:p w14:paraId="79048102" w14:textId="062473AC" w:rsidR="00461541" w:rsidRDefault="0046154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5B628A" w14:textId="77777777" w:rsidR="008D3AED" w:rsidRDefault="008D3AE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E013E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Itemized list of deliverables</w:t>
      </w:r>
      <w:r>
        <w:rPr>
          <w:rFonts w:ascii="CMR8" w:hAnsi="CMR8" w:cs="CMR8"/>
          <w:sz w:val="16"/>
          <w:szCs w:val="16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of the system:</w:t>
      </w:r>
    </w:p>
    <w:p w14:paraId="0E67B77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F54B15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>Note: Deliverables are items that you would deliver to the client at the end of the project.</w:t>
      </w:r>
    </w:p>
    <w:p w14:paraId="4C4E471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278193F" w14:textId="70BA4E2E" w:rsidR="001B20A9" w:rsidRDefault="001B20A9" w:rsidP="001B20A9">
      <w:pPr>
        <w:numPr>
          <w:ilvl w:val="0"/>
          <w:numId w:val="7"/>
        </w:numPr>
        <w:spacing w:line="276" w:lineRule="auto"/>
        <w:rPr>
          <w:sz w:val="22"/>
        </w:rPr>
      </w:pPr>
      <w:r>
        <w:rPr>
          <w:sz w:val="22"/>
        </w:rPr>
        <w:t>Complete tested System</w:t>
      </w:r>
    </w:p>
    <w:p w14:paraId="346D677B" w14:textId="77777777" w:rsidR="001B20A9" w:rsidRDefault="001B20A9" w:rsidP="001B20A9">
      <w:pPr>
        <w:numPr>
          <w:ilvl w:val="0"/>
          <w:numId w:val="7"/>
        </w:numPr>
        <w:spacing w:line="276" w:lineRule="auto"/>
        <w:rPr>
          <w:sz w:val="22"/>
        </w:rPr>
      </w:pPr>
      <w:r>
        <w:rPr>
          <w:sz w:val="22"/>
        </w:rPr>
        <w:t>User manual</w:t>
      </w:r>
    </w:p>
    <w:p w14:paraId="24EF8674" w14:textId="6427B6E4" w:rsidR="006019C0" w:rsidRPr="001B20A9" w:rsidRDefault="001B20A9" w:rsidP="001B20A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1B20A9">
        <w:rPr>
          <w:sz w:val="22"/>
        </w:rPr>
        <w:t>User Training</w:t>
      </w:r>
    </w:p>
    <w:p w14:paraId="1405E137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09DC2FD" w14:textId="24B516CF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5238BCAB" w14:textId="65AAD22C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654DCAF5" w14:textId="74700533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08845A76" w14:textId="588F07C1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02295B5F" w14:textId="07A30057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350BF42" w14:textId="1BC6138C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8E89E84" w14:textId="2F15F613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88DF700" w14:textId="7949B71E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C02E2BA" w14:textId="35C0B18B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3C67EF46" w14:textId="7A5318BB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2FB8E1BB" w14:textId="77777777" w:rsidR="00D71AB1" w:rsidRPr="003416CB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F4E2CBD" w14:textId="228D1F64" w:rsidR="006019C0" w:rsidRDefault="005A337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 </w:t>
      </w:r>
      <w:r w:rsidR="00AF0CAD">
        <w:rPr>
          <w:rFonts w:ascii="CMR10" w:hAnsi="CMR10" w:cs="CMR10"/>
          <w:sz w:val="22"/>
          <w:szCs w:val="22"/>
          <w:lang w:bidi="ta-IN"/>
        </w:rPr>
        <w:t xml:space="preserve">project plan using Gantt </w:t>
      </w:r>
      <w:r w:rsidR="00C0627B">
        <w:rPr>
          <w:rFonts w:ascii="CMR10" w:hAnsi="CMR10" w:cs="CMR10"/>
          <w:sz w:val="22"/>
          <w:szCs w:val="22"/>
          <w:lang w:bidi="ta-IN"/>
        </w:rPr>
        <w:t>chart (</w:t>
      </w:r>
      <w:r w:rsidR="006019C0">
        <w:rPr>
          <w:rFonts w:ascii="CMR10" w:hAnsi="CMR10" w:cs="CMR10"/>
          <w:sz w:val="22"/>
          <w:szCs w:val="22"/>
          <w:lang w:bidi="ta-IN"/>
        </w:rPr>
        <w:t>include the work involved in system development as well as writing the dissertation):</w:t>
      </w:r>
      <w:r w:rsidR="00B66923">
        <w:rPr>
          <w:rFonts w:ascii="CMR10" w:hAnsi="CMR10" w:cs="CMR10"/>
          <w:sz w:val="22"/>
          <w:szCs w:val="22"/>
          <w:lang w:bidi="ta-IN"/>
        </w:rPr>
        <w:t xml:space="preserve"> </w:t>
      </w:r>
    </w:p>
    <w:p w14:paraId="75173DC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DD1AEF" w14:textId="6503AF0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CF82E64" w14:textId="3329D44E" w:rsidR="00723494" w:rsidRDefault="00723494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ECDB053" w14:textId="50FD6435" w:rsidR="00D71AB1" w:rsidRDefault="0082387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noProof/>
          <w:sz w:val="22"/>
          <w:szCs w:val="22"/>
        </w:rPr>
        <w:drawing>
          <wp:inline distT="0" distB="0" distL="0" distR="0" wp14:anchorId="23FA31AD" wp14:editId="3CDAFCCE">
            <wp:extent cx="5562600" cy="416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ntt char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B0EC" w14:textId="33343729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34E92C" w14:textId="09E22F8E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6E35EB6" w14:textId="0BB57491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51F644" w14:textId="1DBAFC49" w:rsidR="0082387E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noProof/>
          <w:sz w:val="22"/>
          <w:szCs w:val="22"/>
        </w:rPr>
        <w:lastRenderedPageBreak/>
        <w:drawing>
          <wp:inline distT="0" distB="0" distL="0" distR="0" wp14:anchorId="296D389D" wp14:editId="5BD003E3">
            <wp:extent cx="5562600" cy="2476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ntt chart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5119" w14:textId="0E1C16D3" w:rsidR="0082387E" w:rsidRDefault="0082387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D8E4188" w14:textId="77777777" w:rsidR="0082387E" w:rsidRDefault="0082387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45894F" w14:textId="3AA6A4BC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AD34675" w14:textId="77777777" w:rsidR="00E05C4F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642C63A" w14:textId="77777777" w:rsidR="00E05C4F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ABB8319" w14:textId="77777777" w:rsidR="00E05C4F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A142BA" w14:textId="77777777" w:rsidR="00E05C4F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389C1F2" w14:textId="77777777" w:rsidR="00E05C4F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E23BBA" w14:textId="77777777" w:rsidR="00E05C4F" w:rsidRDefault="00E05C4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EFC208" w14:textId="77777777" w:rsidR="006019C0" w:rsidRPr="008055FA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055FA">
        <w:rPr>
          <w:rFonts w:ascii="CMR10" w:hAnsi="CMR10" w:cs="CMR10"/>
          <w:sz w:val="22"/>
          <w:szCs w:val="22"/>
          <w:lang w:bidi="ta-IN"/>
        </w:rPr>
        <w:t>Resource requirements for project (e.g., hardware, software,...):</w:t>
      </w:r>
    </w:p>
    <w:p w14:paraId="50F3A551" w14:textId="77777777" w:rsidR="006019C0" w:rsidRPr="008B0DDF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highlight w:val="yellow"/>
          <w:lang w:bidi="ta-IN"/>
        </w:rPr>
      </w:pPr>
    </w:p>
    <w:p w14:paraId="5E23DE8E" w14:textId="77777777" w:rsidR="00C1649B" w:rsidRPr="008B0DDF" w:rsidRDefault="00C1649B" w:rsidP="00C1649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Server Computer</w:t>
      </w:r>
    </w:p>
    <w:p w14:paraId="211DD584" w14:textId="77777777" w:rsidR="00C1649B" w:rsidRPr="008B0DDF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Hardware</w:t>
      </w:r>
    </w:p>
    <w:p w14:paraId="1094D9F6" w14:textId="77777777" w:rsidR="00C1649B" w:rsidRPr="008B0DDF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  <w:highlight w:val="yellow"/>
        </w:rPr>
      </w:pPr>
      <w:bookmarkStart w:id="0" w:name="OLE_LINK4"/>
      <w:r w:rsidRPr="008B0DDF">
        <w:rPr>
          <w:rFonts w:ascii="CMR10" w:hAnsi="CMR10"/>
          <w:color w:val="000000" w:themeColor="text1"/>
          <w:sz w:val="22"/>
          <w:szCs w:val="22"/>
          <w:highlight w:val="yellow"/>
        </w:rPr>
        <w:t>Dual-core 64-bit processor</w:t>
      </w:r>
    </w:p>
    <w:p w14:paraId="397A5DE7" w14:textId="77777777" w:rsidR="00C1649B" w:rsidRPr="008B0DDF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  <w:highlight w:val="yellow"/>
        </w:rPr>
      </w:pPr>
      <w:r w:rsidRPr="008B0DDF">
        <w:rPr>
          <w:rFonts w:ascii="CMR10" w:hAnsi="CMR10"/>
          <w:color w:val="000000" w:themeColor="text1"/>
          <w:sz w:val="22"/>
          <w:szCs w:val="22"/>
          <w:highlight w:val="yellow"/>
        </w:rPr>
        <w:t>4 GB of memory</w:t>
      </w:r>
    </w:p>
    <w:p w14:paraId="26712EDA" w14:textId="77777777" w:rsidR="00C1649B" w:rsidRPr="008B0DDF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  <w:highlight w:val="yellow"/>
        </w:rPr>
      </w:pPr>
      <w:r w:rsidRPr="008B0DDF">
        <w:rPr>
          <w:rFonts w:ascii="CMR10" w:hAnsi="CMR10"/>
          <w:color w:val="000000" w:themeColor="text1"/>
          <w:sz w:val="22"/>
          <w:szCs w:val="22"/>
          <w:highlight w:val="yellow"/>
        </w:rPr>
        <w:t>Up to 5 GB of internal storage</w:t>
      </w:r>
      <w:bookmarkEnd w:id="0"/>
      <w:r w:rsidRPr="008B0DDF">
        <w:rPr>
          <w:rFonts w:ascii="CMR10" w:hAnsi="CMR10"/>
          <w:color w:val="000000" w:themeColor="text1"/>
          <w:sz w:val="22"/>
          <w:szCs w:val="22"/>
          <w:highlight w:val="yellow"/>
        </w:rPr>
        <w:t xml:space="preserve"> </w:t>
      </w:r>
    </w:p>
    <w:p w14:paraId="5F1F230E" w14:textId="77777777" w:rsidR="00C1649B" w:rsidRPr="008B0DDF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Software</w:t>
      </w:r>
    </w:p>
    <w:p w14:paraId="4890C353" w14:textId="77777777" w:rsidR="00C1649B" w:rsidRPr="008B0DDF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  <w:highlight w:val="yellow"/>
        </w:rPr>
      </w:pPr>
      <w:bookmarkStart w:id="1" w:name="OLE_LINK5"/>
      <w:bookmarkStart w:id="2" w:name="OLE_LINK6"/>
      <w:r w:rsidRPr="008B0DDF">
        <w:rPr>
          <w:rFonts w:ascii="CMR10" w:hAnsi="CMR10"/>
          <w:color w:val="000000" w:themeColor="text1"/>
          <w:sz w:val="22"/>
          <w:szCs w:val="22"/>
          <w:highlight w:val="yellow"/>
        </w:rPr>
        <w:t>Windows or Linux.</w:t>
      </w:r>
    </w:p>
    <w:p w14:paraId="74A22EED" w14:textId="2F15C5E9" w:rsidR="00C1649B" w:rsidRPr="008B0DDF" w:rsidRDefault="004F08BE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/>
          <w:color w:val="000000" w:themeColor="text1"/>
          <w:sz w:val="22"/>
          <w:szCs w:val="22"/>
          <w:highlight w:val="yellow"/>
        </w:rPr>
        <w:t>JRE 11</w:t>
      </w:r>
    </w:p>
    <w:p w14:paraId="0CEF29E5" w14:textId="72020A24" w:rsidR="00C1649B" w:rsidRPr="008B0DDF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MySQL</w:t>
      </w:r>
      <w:r w:rsidR="00074942"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 xml:space="preserve"> Server</w:t>
      </w: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 xml:space="preserve"> </w:t>
      </w:r>
      <w:r w:rsidR="00074942"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8</w:t>
      </w:r>
    </w:p>
    <w:p w14:paraId="4E26E9F7" w14:textId="2C9A9CAB" w:rsidR="00C1649B" w:rsidRPr="008B0DDF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 xml:space="preserve">PHP </w:t>
      </w:r>
      <w:r w:rsidR="005B59EE"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7.2.10</w:t>
      </w:r>
    </w:p>
    <w:p w14:paraId="45EA9647" w14:textId="4A1586FC" w:rsidR="00C1649B" w:rsidRPr="008B0DDF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</w:pPr>
      <w:r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Apache 2.4.</w:t>
      </w:r>
      <w:bookmarkEnd w:id="1"/>
      <w:bookmarkEnd w:id="2"/>
      <w:r w:rsidR="00B82A3A" w:rsidRPr="008B0DDF">
        <w:rPr>
          <w:rFonts w:ascii="CMR10" w:hAnsi="CMR10" w:cs="CMR10"/>
          <w:color w:val="000000" w:themeColor="text1"/>
          <w:sz w:val="22"/>
          <w:szCs w:val="22"/>
          <w:highlight w:val="yellow"/>
          <w:lang w:bidi="ta-IN"/>
        </w:rPr>
        <w:t>35</w:t>
      </w:r>
    </w:p>
    <w:p w14:paraId="5393EAB3" w14:textId="1F2EEE3D" w:rsidR="00C1649B" w:rsidRPr="008055FA" w:rsidRDefault="00C1649B" w:rsidP="00C1649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Client Computer</w:t>
      </w:r>
      <w:r w:rsidR="008B6463"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or Device</w:t>
      </w:r>
    </w:p>
    <w:p w14:paraId="6C9FA4C0" w14:textId="77777777" w:rsidR="00C1649B" w:rsidRPr="008055FA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Software</w:t>
      </w:r>
    </w:p>
    <w:p w14:paraId="43803DC8" w14:textId="2A55313C" w:rsidR="00C1649B" w:rsidRPr="008055FA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JavaScript</w:t>
      </w:r>
      <w:r w:rsidR="006C03A0"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enabled Browser Software (Google Chrome, Firefox, etc.)</w:t>
      </w:r>
    </w:p>
    <w:p w14:paraId="29CEE804" w14:textId="77777777" w:rsidR="00C1649B" w:rsidRPr="00225316" w:rsidRDefault="00C1649B" w:rsidP="00C1649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Development Computer</w:t>
      </w:r>
    </w:p>
    <w:p w14:paraId="01A7AA70" w14:textId="77777777" w:rsidR="00C1649B" w:rsidRPr="00225316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Hardware</w:t>
      </w:r>
    </w:p>
    <w:p w14:paraId="18423B05" w14:textId="77777777" w:rsidR="00C1649B" w:rsidRPr="00225316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225316">
        <w:rPr>
          <w:rFonts w:ascii="CMR10" w:hAnsi="CMR10"/>
          <w:color w:val="000000" w:themeColor="text1"/>
          <w:sz w:val="22"/>
          <w:szCs w:val="22"/>
        </w:rPr>
        <w:t>Dual-core 64-bit processor</w:t>
      </w:r>
    </w:p>
    <w:p w14:paraId="3FDEE85D" w14:textId="57EAFEB6" w:rsidR="00C1649B" w:rsidRPr="00225316" w:rsidRDefault="00225316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>
        <w:rPr>
          <w:rFonts w:ascii="CMR10" w:hAnsi="CMR10"/>
          <w:color w:val="000000" w:themeColor="text1"/>
          <w:sz w:val="22"/>
          <w:szCs w:val="22"/>
        </w:rPr>
        <w:t>8</w:t>
      </w:r>
      <w:r w:rsidR="00C1649B" w:rsidRPr="00225316">
        <w:rPr>
          <w:rFonts w:ascii="CMR10" w:hAnsi="CMR10"/>
          <w:color w:val="000000" w:themeColor="text1"/>
          <w:sz w:val="22"/>
          <w:szCs w:val="22"/>
        </w:rPr>
        <w:t xml:space="preserve"> GB of memory</w:t>
      </w:r>
    </w:p>
    <w:p w14:paraId="658509F1" w14:textId="7DDF8A62" w:rsidR="00C1649B" w:rsidRPr="00225316" w:rsidRDefault="00225316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>
        <w:rPr>
          <w:rFonts w:ascii="CMR10" w:hAnsi="CMR10"/>
          <w:color w:val="000000" w:themeColor="text1"/>
          <w:sz w:val="22"/>
          <w:szCs w:val="22"/>
        </w:rPr>
        <w:t>1 TB HD</w:t>
      </w:r>
      <w:r w:rsidR="00E72A6A" w:rsidRPr="00225316">
        <w:rPr>
          <w:rFonts w:ascii="CMR10" w:hAnsi="CMR10"/>
          <w:color w:val="000000" w:themeColor="text1"/>
          <w:sz w:val="22"/>
          <w:szCs w:val="22"/>
        </w:rPr>
        <w:t>D Hard Disk</w:t>
      </w:r>
    </w:p>
    <w:p w14:paraId="3BDB5617" w14:textId="77777777" w:rsidR="00C1649B" w:rsidRPr="00225316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Software</w:t>
      </w:r>
    </w:p>
    <w:p w14:paraId="68828DA4" w14:textId="77777777" w:rsidR="00C1649B" w:rsidRPr="00225316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225316">
        <w:rPr>
          <w:rFonts w:ascii="CMR10" w:hAnsi="CMR10"/>
          <w:color w:val="000000" w:themeColor="text1"/>
          <w:sz w:val="22"/>
          <w:szCs w:val="22"/>
        </w:rPr>
        <w:t>Windows 10</w:t>
      </w:r>
    </w:p>
    <w:p w14:paraId="2A4EFF1B" w14:textId="4E6A9466" w:rsidR="00C1649B" w:rsidRPr="00225316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MySQL</w:t>
      </w:r>
      <w:r w:rsidR="003F4E45"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server</w:t>
      </w: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="00074942"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8</w:t>
      </w:r>
    </w:p>
    <w:p w14:paraId="339D67FB" w14:textId="6A602BD3" w:rsidR="00C1649B" w:rsidRPr="00225316" w:rsidRDefault="006C03A0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JDK</w:t>
      </w:r>
      <w:r w:rsidR="00C1649B"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="004F08BE"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11</w:t>
      </w:r>
    </w:p>
    <w:p w14:paraId="38AAD25D" w14:textId="719B2E31" w:rsidR="00C1649B" w:rsidRPr="00225316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lastRenderedPageBreak/>
        <w:t>Apache 2.4.</w:t>
      </w:r>
      <w:r w:rsidR="00882E4A"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35</w:t>
      </w:r>
    </w:p>
    <w:p w14:paraId="0C550CE2" w14:textId="6476F38C" w:rsidR="00C1649B" w:rsidRPr="00225316" w:rsidRDefault="00F97F64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MySQL</w:t>
      </w:r>
      <w:r w:rsidR="00225316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workbench 8.0</w:t>
      </w:r>
    </w:p>
    <w:p w14:paraId="5A6C4146" w14:textId="04D9A11F" w:rsidR="006019C0" w:rsidRPr="00225316" w:rsidRDefault="00C1649B" w:rsidP="0022531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225316">
        <w:rPr>
          <w:rFonts w:ascii="CMR10" w:hAnsi="CMR10" w:cs="CMR10"/>
          <w:color w:val="000000" w:themeColor="text1"/>
          <w:sz w:val="22"/>
          <w:szCs w:val="22"/>
          <w:lang w:bidi="ta-IN"/>
        </w:rPr>
        <w:t>Google Chrome</w:t>
      </w:r>
    </w:p>
    <w:p w14:paraId="3DD48C63" w14:textId="1028B5F8" w:rsidR="00225316" w:rsidRPr="00225316" w:rsidRDefault="00225316" w:rsidP="0022531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225316">
        <w:rPr>
          <w:rFonts w:ascii="CMR10" w:hAnsi="CMR10" w:cs="CMR10"/>
          <w:sz w:val="22"/>
          <w:szCs w:val="22"/>
          <w:lang w:bidi="ta-IN"/>
        </w:rPr>
        <w:t>IntelliJ IDEA 2021.1.1</w:t>
      </w:r>
    </w:p>
    <w:p w14:paraId="10585930" w14:textId="42B44210" w:rsid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21A8106" w14:textId="77777777" w:rsidR="00225316" w:rsidRDefault="00225316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8574724" w14:textId="6750F60F" w:rsid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7FC9051" w14:textId="1F39385D" w:rsid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133FF74" w14:textId="77777777" w:rsidR="00907C3A" w:rsidRP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10F99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443E38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Proposed way of </w:t>
      </w:r>
      <w:r w:rsidR="00C0627B">
        <w:rPr>
          <w:rFonts w:ascii="CMR10" w:hAnsi="CMR10" w:cs="CMR10"/>
          <w:sz w:val="22"/>
          <w:szCs w:val="22"/>
          <w:lang w:bidi="ta-IN"/>
        </w:rPr>
        <w:t>self-evaluating</w:t>
      </w:r>
      <w:r>
        <w:rPr>
          <w:rFonts w:ascii="CMR10" w:hAnsi="CMR10" w:cs="CMR10"/>
          <w:sz w:val="22"/>
          <w:szCs w:val="22"/>
          <w:lang w:bidi="ta-IN"/>
        </w:rPr>
        <w:t xml:space="preserve"> the success of your system:</w:t>
      </w:r>
    </w:p>
    <w:p w14:paraId="4B7DA64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8F5778" w14:textId="0E212741" w:rsidR="008B0152" w:rsidRDefault="008B0152">
      <w:pPr>
        <w:rPr>
          <w:rFonts w:ascii="CMR10" w:hAnsi="CMR10" w:cs="CMR10"/>
          <w:sz w:val="22"/>
          <w:szCs w:val="22"/>
          <w:lang w:bidi="ta-IN"/>
        </w:rPr>
      </w:pPr>
    </w:p>
    <w:p w14:paraId="73511EB2" w14:textId="77777777" w:rsidR="00907C3A" w:rsidRPr="00177E48" w:rsidRDefault="00907C3A" w:rsidP="00907C3A">
      <w:pPr>
        <w:numPr>
          <w:ilvl w:val="0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Test plan</w:t>
      </w:r>
    </w:p>
    <w:p w14:paraId="0A138349" w14:textId="77777777" w:rsidR="00907C3A" w:rsidRPr="00177E48" w:rsidRDefault="00907C3A" w:rsidP="00907C3A">
      <w:pPr>
        <w:numPr>
          <w:ilvl w:val="1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Unit testing</w:t>
      </w:r>
    </w:p>
    <w:p w14:paraId="29A03B4C" w14:textId="77777777" w:rsidR="00907C3A" w:rsidRPr="00177E48" w:rsidRDefault="00907C3A" w:rsidP="00907C3A">
      <w:pPr>
        <w:numPr>
          <w:ilvl w:val="1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Integrated testing</w:t>
      </w:r>
    </w:p>
    <w:p w14:paraId="030F99CC" w14:textId="77777777" w:rsidR="00907C3A" w:rsidRPr="00177E48" w:rsidRDefault="00907C3A" w:rsidP="00907C3A">
      <w:pPr>
        <w:numPr>
          <w:ilvl w:val="1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System testing</w:t>
      </w:r>
    </w:p>
    <w:p w14:paraId="1C558FB5" w14:textId="77777777" w:rsidR="00F37A5A" w:rsidRPr="00F37A5A" w:rsidRDefault="00907C3A" w:rsidP="00682142">
      <w:pPr>
        <w:numPr>
          <w:ilvl w:val="0"/>
          <w:numId w:val="8"/>
        </w:numPr>
        <w:spacing w:line="306" w:lineRule="exact"/>
      </w:pPr>
      <w:r w:rsidRPr="00F37A5A">
        <w:rPr>
          <w:sz w:val="22"/>
          <w:szCs w:val="22"/>
        </w:rPr>
        <w:t>Supervisor meeting plan</w:t>
      </w:r>
    </w:p>
    <w:p w14:paraId="28EBA622" w14:textId="38AB3D25" w:rsidR="00907C3A" w:rsidRDefault="00907C3A" w:rsidP="00682142">
      <w:pPr>
        <w:numPr>
          <w:ilvl w:val="0"/>
          <w:numId w:val="8"/>
        </w:numPr>
        <w:spacing w:line="306" w:lineRule="exact"/>
      </w:pPr>
      <w:r w:rsidRPr="00F37A5A">
        <w:rPr>
          <w:sz w:val="22"/>
          <w:szCs w:val="22"/>
        </w:rPr>
        <w:t>Client meeting plan</w:t>
      </w:r>
    </w:p>
    <w:sectPr w:rsidR="00907C3A" w:rsidSect="008B0152">
      <w:footerReference w:type="even" r:id="rId17"/>
      <w:footerReference w:type="default" r:id="rId18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DBD8" w14:textId="77777777" w:rsidR="00C019F9" w:rsidRDefault="00C019F9" w:rsidP="009145B9">
      <w:r>
        <w:separator/>
      </w:r>
    </w:p>
  </w:endnote>
  <w:endnote w:type="continuationSeparator" w:id="0">
    <w:p w14:paraId="2761C1C9" w14:textId="77777777" w:rsidR="00C019F9" w:rsidRDefault="00C019F9" w:rsidP="0091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Times New Roman"/>
    <w:charset w:val="00"/>
    <w:family w:val="auto"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8FE5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A2D2A" w14:textId="77777777" w:rsidR="008B0152" w:rsidRDefault="008B0152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76F1" w14:textId="5EAA5D95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5C4F">
      <w:rPr>
        <w:rStyle w:val="PageNumber"/>
        <w:noProof/>
      </w:rPr>
      <w:t>6</w:t>
    </w:r>
    <w:r>
      <w:rPr>
        <w:rStyle w:val="PageNumber"/>
      </w:rPr>
      <w:fldChar w:fldCharType="end"/>
    </w:r>
  </w:p>
  <w:p w14:paraId="77FBC49A" w14:textId="77777777" w:rsidR="008B0152" w:rsidRDefault="008B0152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6B0D" w14:textId="77777777" w:rsidR="00C019F9" w:rsidRDefault="00C019F9" w:rsidP="009145B9">
      <w:r>
        <w:separator/>
      </w:r>
    </w:p>
  </w:footnote>
  <w:footnote w:type="continuationSeparator" w:id="0">
    <w:p w14:paraId="011A3F80" w14:textId="77777777" w:rsidR="00C019F9" w:rsidRDefault="00C019F9" w:rsidP="0091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783"/>
    <w:multiLevelType w:val="hybridMultilevel"/>
    <w:tmpl w:val="0D04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4BFE"/>
    <w:multiLevelType w:val="hybridMultilevel"/>
    <w:tmpl w:val="0602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34A99"/>
    <w:multiLevelType w:val="hybridMultilevel"/>
    <w:tmpl w:val="1D709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4238"/>
    <w:multiLevelType w:val="hybridMultilevel"/>
    <w:tmpl w:val="1C4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7CF5"/>
    <w:multiLevelType w:val="hybridMultilevel"/>
    <w:tmpl w:val="539C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C419D"/>
    <w:multiLevelType w:val="hybridMultilevel"/>
    <w:tmpl w:val="E6D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5BD6"/>
    <w:multiLevelType w:val="hybridMultilevel"/>
    <w:tmpl w:val="A33EFAFA"/>
    <w:lvl w:ilvl="0" w:tplc="C06C9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D2"/>
    <w:rsid w:val="000501A3"/>
    <w:rsid w:val="00074942"/>
    <w:rsid w:val="00083996"/>
    <w:rsid w:val="00093314"/>
    <w:rsid w:val="000E5ADA"/>
    <w:rsid w:val="000F037B"/>
    <w:rsid w:val="000F415B"/>
    <w:rsid w:val="00102EC8"/>
    <w:rsid w:val="001217EA"/>
    <w:rsid w:val="00130C51"/>
    <w:rsid w:val="00145F44"/>
    <w:rsid w:val="00157B4E"/>
    <w:rsid w:val="001812FE"/>
    <w:rsid w:val="001A1174"/>
    <w:rsid w:val="001B20A9"/>
    <w:rsid w:val="001E2A71"/>
    <w:rsid w:val="001E67D1"/>
    <w:rsid w:val="001E79BF"/>
    <w:rsid w:val="001E7D0C"/>
    <w:rsid w:val="001F684B"/>
    <w:rsid w:val="00201ED7"/>
    <w:rsid w:val="00213589"/>
    <w:rsid w:val="00225316"/>
    <w:rsid w:val="002475E2"/>
    <w:rsid w:val="00290DDC"/>
    <w:rsid w:val="002C5DC7"/>
    <w:rsid w:val="002C61CD"/>
    <w:rsid w:val="002C651C"/>
    <w:rsid w:val="002D2015"/>
    <w:rsid w:val="002D573D"/>
    <w:rsid w:val="002E1388"/>
    <w:rsid w:val="002F1CFC"/>
    <w:rsid w:val="00326282"/>
    <w:rsid w:val="0033553C"/>
    <w:rsid w:val="003431E4"/>
    <w:rsid w:val="00364B47"/>
    <w:rsid w:val="0037459F"/>
    <w:rsid w:val="00394CC6"/>
    <w:rsid w:val="003961DF"/>
    <w:rsid w:val="003A57F0"/>
    <w:rsid w:val="003A7F23"/>
    <w:rsid w:val="003D0326"/>
    <w:rsid w:val="003D3116"/>
    <w:rsid w:val="003D3C27"/>
    <w:rsid w:val="003E22F2"/>
    <w:rsid w:val="003E579D"/>
    <w:rsid w:val="003F4E45"/>
    <w:rsid w:val="00401D31"/>
    <w:rsid w:val="004178AD"/>
    <w:rsid w:val="00435D52"/>
    <w:rsid w:val="00437611"/>
    <w:rsid w:val="00452F02"/>
    <w:rsid w:val="00461541"/>
    <w:rsid w:val="0047762E"/>
    <w:rsid w:val="00484EAE"/>
    <w:rsid w:val="004940AF"/>
    <w:rsid w:val="004A1CB6"/>
    <w:rsid w:val="004A3948"/>
    <w:rsid w:val="004C480C"/>
    <w:rsid w:val="004D08F6"/>
    <w:rsid w:val="004E05F3"/>
    <w:rsid w:val="004F08BE"/>
    <w:rsid w:val="004F5F4B"/>
    <w:rsid w:val="0050307C"/>
    <w:rsid w:val="00524FEC"/>
    <w:rsid w:val="00533180"/>
    <w:rsid w:val="0054475A"/>
    <w:rsid w:val="005A3372"/>
    <w:rsid w:val="005B1F3F"/>
    <w:rsid w:val="005B59EE"/>
    <w:rsid w:val="005C0C37"/>
    <w:rsid w:val="005C3DB3"/>
    <w:rsid w:val="005C4634"/>
    <w:rsid w:val="005D003F"/>
    <w:rsid w:val="005D309C"/>
    <w:rsid w:val="005E05D5"/>
    <w:rsid w:val="005F32C7"/>
    <w:rsid w:val="006019C0"/>
    <w:rsid w:val="0060319D"/>
    <w:rsid w:val="00611138"/>
    <w:rsid w:val="0063338A"/>
    <w:rsid w:val="00650DF3"/>
    <w:rsid w:val="006639EF"/>
    <w:rsid w:val="006865FE"/>
    <w:rsid w:val="006A18B2"/>
    <w:rsid w:val="006A6D81"/>
    <w:rsid w:val="006B593D"/>
    <w:rsid w:val="006C03A0"/>
    <w:rsid w:val="006D64AC"/>
    <w:rsid w:val="006F0065"/>
    <w:rsid w:val="0071060C"/>
    <w:rsid w:val="00712841"/>
    <w:rsid w:val="00717030"/>
    <w:rsid w:val="00723494"/>
    <w:rsid w:val="00743FB2"/>
    <w:rsid w:val="007555F8"/>
    <w:rsid w:val="00757FC3"/>
    <w:rsid w:val="00773A9D"/>
    <w:rsid w:val="00783047"/>
    <w:rsid w:val="00786CDA"/>
    <w:rsid w:val="0078751F"/>
    <w:rsid w:val="00791E5F"/>
    <w:rsid w:val="007A14C2"/>
    <w:rsid w:val="007A3E2D"/>
    <w:rsid w:val="007A594F"/>
    <w:rsid w:val="007D2060"/>
    <w:rsid w:val="007F7B5A"/>
    <w:rsid w:val="008055FA"/>
    <w:rsid w:val="00811F67"/>
    <w:rsid w:val="0082387E"/>
    <w:rsid w:val="0086080B"/>
    <w:rsid w:val="008762B5"/>
    <w:rsid w:val="008819CD"/>
    <w:rsid w:val="00882E4A"/>
    <w:rsid w:val="00884285"/>
    <w:rsid w:val="00891328"/>
    <w:rsid w:val="008A1876"/>
    <w:rsid w:val="008A4141"/>
    <w:rsid w:val="008B0152"/>
    <w:rsid w:val="008B0DDF"/>
    <w:rsid w:val="008B6463"/>
    <w:rsid w:val="008C162A"/>
    <w:rsid w:val="008D3AED"/>
    <w:rsid w:val="008D7100"/>
    <w:rsid w:val="00907C3A"/>
    <w:rsid w:val="009145B9"/>
    <w:rsid w:val="00930842"/>
    <w:rsid w:val="00931B7F"/>
    <w:rsid w:val="00947F37"/>
    <w:rsid w:val="00965700"/>
    <w:rsid w:val="009C694C"/>
    <w:rsid w:val="009D1E23"/>
    <w:rsid w:val="009E28D1"/>
    <w:rsid w:val="009F1E96"/>
    <w:rsid w:val="009F2F16"/>
    <w:rsid w:val="00A0336B"/>
    <w:rsid w:val="00A061AD"/>
    <w:rsid w:val="00A06B38"/>
    <w:rsid w:val="00A10CA2"/>
    <w:rsid w:val="00A70C74"/>
    <w:rsid w:val="00A90C73"/>
    <w:rsid w:val="00AB7F0E"/>
    <w:rsid w:val="00AC6354"/>
    <w:rsid w:val="00AD5725"/>
    <w:rsid w:val="00AF0CAD"/>
    <w:rsid w:val="00B12D52"/>
    <w:rsid w:val="00B20536"/>
    <w:rsid w:val="00B33241"/>
    <w:rsid w:val="00B66923"/>
    <w:rsid w:val="00B67A35"/>
    <w:rsid w:val="00B71B92"/>
    <w:rsid w:val="00B82A3A"/>
    <w:rsid w:val="00BA75A5"/>
    <w:rsid w:val="00BB3134"/>
    <w:rsid w:val="00BE19C5"/>
    <w:rsid w:val="00BE54DC"/>
    <w:rsid w:val="00BF0109"/>
    <w:rsid w:val="00BF7C5F"/>
    <w:rsid w:val="00C019AB"/>
    <w:rsid w:val="00C019F9"/>
    <w:rsid w:val="00C0627B"/>
    <w:rsid w:val="00C071AD"/>
    <w:rsid w:val="00C1649B"/>
    <w:rsid w:val="00C16C03"/>
    <w:rsid w:val="00C43275"/>
    <w:rsid w:val="00C64051"/>
    <w:rsid w:val="00C6773A"/>
    <w:rsid w:val="00C7380E"/>
    <w:rsid w:val="00C75218"/>
    <w:rsid w:val="00C869E5"/>
    <w:rsid w:val="00CA1148"/>
    <w:rsid w:val="00CA68F5"/>
    <w:rsid w:val="00CA6C6A"/>
    <w:rsid w:val="00CB6178"/>
    <w:rsid w:val="00CC4B69"/>
    <w:rsid w:val="00CC73D2"/>
    <w:rsid w:val="00CE0701"/>
    <w:rsid w:val="00CE6B0A"/>
    <w:rsid w:val="00CF036D"/>
    <w:rsid w:val="00D27860"/>
    <w:rsid w:val="00D54AEA"/>
    <w:rsid w:val="00D56E3C"/>
    <w:rsid w:val="00D638AC"/>
    <w:rsid w:val="00D711AF"/>
    <w:rsid w:val="00D71AB1"/>
    <w:rsid w:val="00D937CF"/>
    <w:rsid w:val="00DA22E0"/>
    <w:rsid w:val="00DA4C96"/>
    <w:rsid w:val="00DC7537"/>
    <w:rsid w:val="00DE5EC3"/>
    <w:rsid w:val="00DF4D2B"/>
    <w:rsid w:val="00E05C4F"/>
    <w:rsid w:val="00E41F07"/>
    <w:rsid w:val="00E70ED1"/>
    <w:rsid w:val="00E72A6A"/>
    <w:rsid w:val="00E806AF"/>
    <w:rsid w:val="00EA29AA"/>
    <w:rsid w:val="00EA526F"/>
    <w:rsid w:val="00EB244C"/>
    <w:rsid w:val="00EC5778"/>
    <w:rsid w:val="00EC65FA"/>
    <w:rsid w:val="00ED3154"/>
    <w:rsid w:val="00EE0615"/>
    <w:rsid w:val="00EF4090"/>
    <w:rsid w:val="00F37A5A"/>
    <w:rsid w:val="00F4099D"/>
    <w:rsid w:val="00F4308B"/>
    <w:rsid w:val="00F43399"/>
    <w:rsid w:val="00F7034C"/>
    <w:rsid w:val="00F714DD"/>
    <w:rsid w:val="00F81FA7"/>
    <w:rsid w:val="00F92195"/>
    <w:rsid w:val="00F97D96"/>
    <w:rsid w:val="00F97F64"/>
    <w:rsid w:val="00FB0425"/>
    <w:rsid w:val="00FC415A"/>
    <w:rsid w:val="00FC7E36"/>
    <w:rsid w:val="00FD5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324109"/>
  <w15:docId w15:val="{3917EDE7-3D0C-4DD2-B3A0-73574EE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19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9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019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9F1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F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67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\Individual%20Project\2013\Project%20Proposal\IT6104_Project_Proposal_Template_201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24DD33AB55B4784B0CF8197D6178A" ma:contentTypeVersion="4" ma:contentTypeDescription="Create a new document." ma:contentTypeScope="" ma:versionID="40dfe6417bf3beb8e01b4c482dd360e7">
  <xsd:schema xmlns:xsd="http://www.w3.org/2001/XMLSchema" xmlns:xs="http://www.w3.org/2001/XMLSchema" xmlns:p="http://schemas.microsoft.com/office/2006/metadata/properties" xmlns:ns2="bb8c2ec1-9b2a-4ef0-af13-dcd30ffd7df8" targetNamespace="http://schemas.microsoft.com/office/2006/metadata/properties" ma:root="true" ma:fieldsID="3a263aebb9cb649caa3eefb4191ce8e2" ns2:_="">
    <xsd:import namespace="bb8c2ec1-9b2a-4ef0-af13-dcd30ffd7d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2ec1-9b2a-4ef0-af13-dcd30ffd7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039AD-31E4-47B8-BB42-936203F01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8c2ec1-9b2a-4ef0-af13-dcd30ffd7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32267-8BB0-45FD-9E0A-9C60CB5193BC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DE1A158-A131-4E63-AE5E-072F98B72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D9F29F-E6F2-40FC-961C-776B64FD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IT6104_Project_Proposal_Template_2013.dotm</Template>
  <TotalTime>1558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Niroshan Mendis</cp:lastModifiedBy>
  <cp:revision>8</cp:revision>
  <dcterms:created xsi:type="dcterms:W3CDTF">2021-10-03T17:09:00Z</dcterms:created>
  <dcterms:modified xsi:type="dcterms:W3CDTF">2021-10-27T17:50:00Z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0x01010007A24DD33AB55B4784B0CF8197D6178A</vt:lpwstr>
  </property>
</Properties>
</file>